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10F" w:rsidRDefault="005479D4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{{ </w:t>
      </w:r>
      <w:proofErr w:type="spellStart"/>
      <w:r>
        <w:rPr>
          <w:rFonts w:ascii="Arial" w:eastAsia="Times New Roman" w:hAnsi="Arial" w:cs="Arial"/>
        </w:rPr>
        <w:t>test_name</w:t>
      </w:r>
      <w:proofErr w:type="spellEnd"/>
      <w:r>
        <w:rPr>
          <w:rFonts w:ascii="Arial" w:eastAsia="Times New Roman" w:hAnsi="Arial" w:cs="Arial"/>
        </w:rPr>
        <w:t xml:space="preserve"> }}</w:t>
      </w:r>
    </w:p>
    <w:tbl>
      <w:tblPr>
        <w:tblW w:w="105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6"/>
        <w:gridCol w:w="6534"/>
      </w:tblGrid>
      <w:tr w:rsidR="00EA110F" w:rsidTr="00BD67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Tester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5479D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{{ tester }}</w:t>
            </w:r>
          </w:p>
        </w:tc>
      </w:tr>
      <w:tr w:rsidR="00EA110F" w:rsidTr="00BD67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Date of Test Execution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5479D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{{ date }}</w:t>
            </w:r>
          </w:p>
        </w:tc>
      </w:tr>
      <w:tr w:rsidR="00EA110F" w:rsidTr="00BD67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Describe the DUT and DUT environment</w:t>
            </w:r>
          </w:p>
        </w:tc>
      </w:tr>
      <w:tr w:rsidR="00EA110F" w:rsidTr="00BD67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Setup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7B46" w:rsidRDefault="00E255D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Setup</w:t>
            </w:r>
            <w:bookmarkStart w:id="0" w:name="_GoBack"/>
            <w:bookmarkEnd w:id="0"/>
          </w:p>
        </w:tc>
      </w:tr>
    </w:tbl>
    <w:p w:rsidR="00EA110F" w:rsidRDefault="006A38E9">
      <w:pPr>
        <w:pStyle w:val="Heading2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Test 1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Description</w:t>
      </w:r>
    </w:p>
    <w:p w:rsidR="00D67B46" w:rsidRDefault="008D3FBA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Record inventory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Commands To Execute</w:t>
      </w:r>
    </w:p>
    <w:p w:rsidR="00BD67A1" w:rsidRPr="000F5C67" w:rsidRDefault="00BD67A1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All IOS, 12000,</w:t>
      </w:r>
      <w:r w:rsidR="00C52B11" w:rsidRPr="000F5C67">
        <w:rPr>
          <w:rFonts w:ascii="Arial" w:hAnsi="Arial" w:cs="Arial"/>
          <w:b/>
        </w:rPr>
        <w:t>ISRs, Nexus</w:t>
      </w:r>
      <w:r w:rsidRPr="000F5C67">
        <w:rPr>
          <w:rFonts w:ascii="Arial" w:hAnsi="Arial" w:cs="Arial"/>
          <w:b/>
        </w:rPr>
        <w:t>:</w:t>
      </w:r>
    </w:p>
    <w:p w:rsidR="00EA110F" w:rsidRDefault="006A38E9">
      <w:pPr>
        <w:pStyle w:val="HTMLPreformatted"/>
      </w:pPr>
      <w:r>
        <w:t>show inventory</w:t>
      </w:r>
    </w:p>
    <w:p w:rsidR="00491859" w:rsidRDefault="00491859">
      <w:pPr>
        <w:pStyle w:val="HTMLPreformatted"/>
      </w:pPr>
    </w:p>
    <w:p w:rsidR="00491859" w:rsidRPr="000F5C67" w:rsidRDefault="00491859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Juniper:</w:t>
      </w:r>
    </w:p>
    <w:p w:rsidR="00D67B46" w:rsidRDefault="00EC3D5B">
      <w:pPr>
        <w:pStyle w:val="HTMLPreformatted"/>
      </w:pPr>
      <w:r>
        <w:t>s</w:t>
      </w:r>
      <w:r w:rsidR="00C52B11">
        <w:t>how chassis module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8D5FFA">
            <w:pP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{{ </w:t>
            </w:r>
            <w:r w:rsidR="00D92491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test1_result</w:t>
            </w:r>
            <w:r w:rsidR="00005E15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}}</w:t>
            </w:r>
          </w:p>
        </w:tc>
      </w:tr>
    </w:tbl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D92491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{{ test</w:t>
            </w:r>
            <w:r w:rsidR="005479D4">
              <w:rPr>
                <w:rFonts w:ascii="Arial" w:eastAsia="Times New Roman" w:hAnsi="Arial" w:cs="Arial"/>
                <w:bCs/>
                <w:color w:val="000000"/>
              </w:rPr>
              <w:t>1_</w:t>
            </w:r>
            <w:r w:rsidR="00E062E2">
              <w:rPr>
                <w:rFonts w:ascii="Arial" w:eastAsia="Times New Roman" w:hAnsi="Arial" w:cs="Arial"/>
                <w:bCs/>
                <w:color w:val="000000"/>
              </w:rPr>
              <w:t>comment</w:t>
            </w:r>
            <w:r w:rsidR="005479D4">
              <w:rPr>
                <w:rFonts w:ascii="Arial" w:eastAsia="Times New Roman" w:hAnsi="Arial" w:cs="Arial"/>
                <w:bCs/>
                <w:color w:val="000000"/>
              </w:rPr>
              <w:t xml:space="preserve"> }}</w:t>
            </w:r>
          </w:p>
        </w:tc>
      </w:tr>
    </w:tbl>
    <w:p w:rsidR="00EA110F" w:rsidRDefault="006A38E9">
      <w:pPr>
        <w:pStyle w:val="Heading2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Test 2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Description</w:t>
      </w:r>
    </w:p>
    <w:p w:rsidR="00EA110F" w:rsidRDefault="006A38E9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show environment details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Commands To Execute</w:t>
      </w:r>
    </w:p>
    <w:p w:rsidR="00F6461D" w:rsidRPr="000F5C67" w:rsidRDefault="00F6461D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All IOS, 12000,</w:t>
      </w:r>
      <w:r w:rsidR="00491859" w:rsidRPr="000F5C67">
        <w:rPr>
          <w:rFonts w:ascii="Arial" w:hAnsi="Arial" w:cs="Arial"/>
          <w:b/>
        </w:rPr>
        <w:t>ISRs</w:t>
      </w:r>
      <w:r w:rsidR="00C52B11" w:rsidRPr="000F5C67">
        <w:rPr>
          <w:rFonts w:ascii="Arial" w:hAnsi="Arial" w:cs="Arial"/>
          <w:b/>
        </w:rPr>
        <w:t>, Nexus</w:t>
      </w:r>
      <w:r w:rsidRPr="000F5C67">
        <w:rPr>
          <w:rFonts w:ascii="Arial" w:hAnsi="Arial" w:cs="Arial"/>
          <w:b/>
        </w:rPr>
        <w:t>:</w:t>
      </w:r>
    </w:p>
    <w:p w:rsidR="00EA110F" w:rsidRDefault="006A38E9">
      <w:pPr>
        <w:pStyle w:val="HTMLPreformatted"/>
      </w:pPr>
      <w:r>
        <w:t xml:space="preserve">show </w:t>
      </w:r>
      <w:proofErr w:type="spellStart"/>
      <w:r>
        <w:t>env</w:t>
      </w:r>
      <w:proofErr w:type="spellEnd"/>
      <w:r w:rsidR="00C52B11">
        <w:t xml:space="preserve"> or show environment (all)</w:t>
      </w:r>
    </w:p>
    <w:p w:rsidR="00C52B11" w:rsidRDefault="00C52B11">
      <w:pPr>
        <w:pStyle w:val="HTMLPreformatted"/>
      </w:pPr>
    </w:p>
    <w:p w:rsidR="00C52B11" w:rsidRPr="000F5C67" w:rsidRDefault="00C52B11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Juniper:</w:t>
      </w:r>
    </w:p>
    <w:p w:rsidR="00C52B11" w:rsidRDefault="00C52B11">
      <w:pPr>
        <w:pStyle w:val="HTMLPreformatted"/>
      </w:pPr>
      <w:r>
        <w:t>Show chassis environment</w:t>
      </w:r>
    </w:p>
    <w:p w:rsidR="00D67B46" w:rsidRDefault="00D67B46">
      <w:pPr>
        <w:pStyle w:val="HTMLPreformatted"/>
      </w:pP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5479D4">
            <w:pP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{{ test2_</w:t>
            </w:r>
            <w:r w:rsidR="008D3FBA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result</w:t>
            </w: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}}</w:t>
            </w:r>
          </w:p>
        </w:tc>
      </w:tr>
    </w:tbl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5479D4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{{ test2_comment }}</w:t>
            </w:r>
          </w:p>
        </w:tc>
      </w:tr>
    </w:tbl>
    <w:p w:rsidR="00EA110F" w:rsidRDefault="006A38E9">
      <w:pPr>
        <w:pStyle w:val="Heading2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Test 3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Description</w:t>
      </w:r>
    </w:p>
    <w:p w:rsidR="00EA110F" w:rsidRDefault="006A38E9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show system version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Commands To Execute</w:t>
      </w:r>
    </w:p>
    <w:p w:rsidR="00F6461D" w:rsidRPr="000F5C67" w:rsidRDefault="00F6461D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All IOS, 12000,</w:t>
      </w:r>
      <w:r w:rsidR="00491859" w:rsidRPr="000F5C67">
        <w:rPr>
          <w:rFonts w:ascii="Arial" w:hAnsi="Arial" w:cs="Arial"/>
          <w:b/>
        </w:rPr>
        <w:t xml:space="preserve"> ISRs,</w:t>
      </w:r>
      <w:r w:rsidRPr="000F5C67">
        <w:rPr>
          <w:rFonts w:ascii="Arial" w:hAnsi="Arial" w:cs="Arial"/>
          <w:b/>
        </w:rPr>
        <w:t xml:space="preserve"> </w:t>
      </w:r>
      <w:r w:rsidR="00C52B11" w:rsidRPr="000F5C67">
        <w:rPr>
          <w:rFonts w:ascii="Arial" w:hAnsi="Arial" w:cs="Arial"/>
          <w:b/>
        </w:rPr>
        <w:t>Juniper, Nexus</w:t>
      </w:r>
      <w:r w:rsidRPr="000F5C67">
        <w:rPr>
          <w:rFonts w:ascii="Arial" w:hAnsi="Arial" w:cs="Arial"/>
          <w:b/>
        </w:rPr>
        <w:t>:</w:t>
      </w:r>
    </w:p>
    <w:p w:rsidR="00EA110F" w:rsidRDefault="006A38E9">
      <w:pPr>
        <w:pStyle w:val="HTMLPreformatted"/>
      </w:pPr>
      <w:r>
        <w:t>show version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8D3FBA">
            <w:pP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{{ test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3_</w:t>
            </w: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result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}}</w:t>
            </w:r>
          </w:p>
        </w:tc>
      </w:tr>
    </w:tbl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8D3FBA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{{ test</w:t>
            </w:r>
            <w:r w:rsidR="005479D4">
              <w:rPr>
                <w:rFonts w:ascii="Arial" w:eastAsia="Times New Roman" w:hAnsi="Arial" w:cs="Arial"/>
                <w:bCs/>
                <w:color w:val="000000"/>
              </w:rPr>
              <w:t>3_comment }}</w:t>
            </w:r>
          </w:p>
        </w:tc>
      </w:tr>
    </w:tbl>
    <w:p w:rsidR="00EA110F" w:rsidRDefault="006A38E9">
      <w:pPr>
        <w:pStyle w:val="Heading2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Test 4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Description</w:t>
      </w:r>
    </w:p>
    <w:p w:rsidR="00EA110F" w:rsidRDefault="006A38E9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show DUT connected neighbors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Commands To Execute</w:t>
      </w:r>
    </w:p>
    <w:p w:rsidR="00F6461D" w:rsidRPr="000F5C67" w:rsidRDefault="00F6461D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 xml:space="preserve">All IOS, 12000, </w:t>
      </w:r>
      <w:r w:rsidR="00491859" w:rsidRPr="000F5C67">
        <w:rPr>
          <w:rFonts w:ascii="Arial" w:hAnsi="Arial" w:cs="Arial"/>
          <w:b/>
        </w:rPr>
        <w:t>ISRs,</w:t>
      </w:r>
      <w:r w:rsidR="00C52B11" w:rsidRPr="000F5C67">
        <w:rPr>
          <w:rFonts w:ascii="Arial" w:hAnsi="Arial" w:cs="Arial"/>
          <w:b/>
        </w:rPr>
        <w:t xml:space="preserve"> Nexus</w:t>
      </w:r>
      <w:r w:rsidRPr="000F5C67">
        <w:rPr>
          <w:rFonts w:ascii="Arial" w:hAnsi="Arial" w:cs="Arial"/>
          <w:b/>
        </w:rPr>
        <w:t>:</w:t>
      </w:r>
    </w:p>
    <w:p w:rsidR="00EA110F" w:rsidRDefault="006A38E9">
      <w:pPr>
        <w:pStyle w:val="HTMLPreformatted"/>
      </w:pPr>
      <w:r>
        <w:t xml:space="preserve">show </w:t>
      </w:r>
      <w:proofErr w:type="spellStart"/>
      <w:r>
        <w:t>cdp</w:t>
      </w:r>
      <w:proofErr w:type="spellEnd"/>
      <w:r>
        <w:t xml:space="preserve"> neighbors detail</w:t>
      </w:r>
    </w:p>
    <w:p w:rsidR="00C52B11" w:rsidRDefault="00C52B11">
      <w:pPr>
        <w:pStyle w:val="HTMLPreformatted"/>
      </w:pPr>
    </w:p>
    <w:p w:rsidR="00C52B11" w:rsidRPr="000F5C67" w:rsidRDefault="00C52B11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Juniper:</w:t>
      </w:r>
    </w:p>
    <w:p w:rsidR="00C52B11" w:rsidRDefault="00C52B11">
      <w:pPr>
        <w:pStyle w:val="HTMLPreformatted"/>
      </w:pPr>
      <w:r>
        <w:t xml:space="preserve">show </w:t>
      </w:r>
      <w:proofErr w:type="spellStart"/>
      <w:r>
        <w:t>lldp</w:t>
      </w:r>
      <w:proofErr w:type="spellEnd"/>
      <w:r>
        <w:t xml:space="preserve"> neighbors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5479D4">
            <w:pP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lastRenderedPageBreak/>
              <w:t xml:space="preserve">{{ </w:t>
            </w:r>
            <w:r w:rsidR="0034748B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test4_result</w:t>
            </w: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}}</w:t>
            </w:r>
          </w:p>
        </w:tc>
      </w:tr>
    </w:tbl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34748B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{{ test</w:t>
            </w:r>
            <w:r w:rsidR="005479D4">
              <w:rPr>
                <w:rFonts w:ascii="Arial" w:eastAsia="Times New Roman" w:hAnsi="Arial" w:cs="Arial"/>
                <w:bCs/>
                <w:color w:val="000000"/>
              </w:rPr>
              <w:t>4_comment }}</w:t>
            </w:r>
          </w:p>
        </w:tc>
      </w:tr>
    </w:tbl>
    <w:p w:rsidR="00EA110F" w:rsidRDefault="006A38E9">
      <w:pPr>
        <w:pStyle w:val="Heading2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Test 5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Description</w:t>
      </w:r>
    </w:p>
    <w:p w:rsidR="00EA110F" w:rsidRDefault="006A38E9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show running configuration of the DUT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Commands To Execute</w:t>
      </w:r>
    </w:p>
    <w:p w:rsidR="00F6461D" w:rsidRPr="000F5C67" w:rsidRDefault="00491859" w:rsidP="00F6461D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All IOS, 12000, ISRs,</w:t>
      </w:r>
      <w:r w:rsidR="00C52B11" w:rsidRPr="000F5C67">
        <w:rPr>
          <w:rFonts w:ascii="Arial" w:hAnsi="Arial" w:cs="Arial"/>
          <w:b/>
        </w:rPr>
        <w:t xml:space="preserve"> Nexus</w:t>
      </w:r>
      <w:r w:rsidR="00F6461D" w:rsidRPr="000F5C67">
        <w:rPr>
          <w:rFonts w:ascii="Arial" w:hAnsi="Arial" w:cs="Arial"/>
          <w:b/>
        </w:rPr>
        <w:t>:</w:t>
      </w:r>
    </w:p>
    <w:p w:rsidR="00EA110F" w:rsidRDefault="006A38E9">
      <w:pPr>
        <w:pStyle w:val="HTMLPreformatted"/>
      </w:pPr>
      <w:r>
        <w:t>show run</w:t>
      </w:r>
    </w:p>
    <w:p w:rsidR="00C52B11" w:rsidRDefault="00C52B11">
      <w:pPr>
        <w:pStyle w:val="HTMLPreformatted"/>
      </w:pPr>
    </w:p>
    <w:p w:rsidR="00C52B11" w:rsidRPr="000F5C67" w:rsidRDefault="00C52B11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Juniper:</w:t>
      </w:r>
    </w:p>
    <w:p w:rsidR="00C52B11" w:rsidRDefault="00C52B11">
      <w:pPr>
        <w:pStyle w:val="HTMLPreformatted"/>
      </w:pPr>
      <w:r>
        <w:t>Show configuration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34748B">
            <w:pP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{{ test5_result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}}</w:t>
            </w:r>
          </w:p>
        </w:tc>
      </w:tr>
    </w:tbl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34748B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{{ test</w:t>
            </w:r>
            <w:r w:rsidR="005479D4">
              <w:rPr>
                <w:rFonts w:ascii="Arial" w:eastAsia="Times New Roman" w:hAnsi="Arial" w:cs="Arial"/>
                <w:bCs/>
                <w:color w:val="000000"/>
              </w:rPr>
              <w:t>5_comment }}</w:t>
            </w:r>
          </w:p>
        </w:tc>
      </w:tr>
    </w:tbl>
    <w:p w:rsidR="00EA110F" w:rsidRDefault="006A38E9">
      <w:pPr>
        <w:pStyle w:val="Heading2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Test 6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Description</w:t>
      </w:r>
    </w:p>
    <w:p w:rsidR="00EA110F" w:rsidRDefault="006A38E9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show the time at which this testing began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Commands To Execute</w:t>
      </w:r>
    </w:p>
    <w:p w:rsidR="00F6461D" w:rsidRPr="000F5C67" w:rsidRDefault="00F6461D" w:rsidP="00F6461D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All IOS, 12000,</w:t>
      </w:r>
      <w:r w:rsidR="00491859" w:rsidRPr="000F5C67">
        <w:rPr>
          <w:rFonts w:ascii="Arial" w:hAnsi="Arial" w:cs="Arial"/>
          <w:b/>
        </w:rPr>
        <w:t xml:space="preserve"> </w:t>
      </w:r>
      <w:r w:rsidRPr="000F5C67">
        <w:rPr>
          <w:rFonts w:ascii="Arial" w:hAnsi="Arial" w:cs="Arial"/>
          <w:b/>
        </w:rPr>
        <w:t>ISRs</w:t>
      </w:r>
      <w:r w:rsidR="00C52B11" w:rsidRPr="000F5C67">
        <w:rPr>
          <w:rFonts w:ascii="Arial" w:hAnsi="Arial" w:cs="Arial"/>
          <w:b/>
        </w:rPr>
        <w:t>, Nexus</w:t>
      </w:r>
      <w:r w:rsidR="000F5C67">
        <w:rPr>
          <w:rFonts w:ascii="Arial" w:hAnsi="Arial" w:cs="Arial"/>
          <w:b/>
        </w:rPr>
        <w:t>:</w:t>
      </w:r>
    </w:p>
    <w:p w:rsidR="00EA110F" w:rsidRDefault="006A38E9">
      <w:pPr>
        <w:pStyle w:val="HTMLPreformatted"/>
      </w:pPr>
      <w:r>
        <w:t>show clock</w:t>
      </w:r>
    </w:p>
    <w:p w:rsidR="00C52B11" w:rsidRDefault="00C52B11">
      <w:pPr>
        <w:pStyle w:val="HTMLPreformatted"/>
      </w:pPr>
    </w:p>
    <w:p w:rsidR="00C52B11" w:rsidRPr="000F5C67" w:rsidRDefault="00C52B11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Juniper:</w:t>
      </w:r>
    </w:p>
    <w:p w:rsidR="00C52B11" w:rsidRDefault="00C52B11">
      <w:pPr>
        <w:pStyle w:val="HTMLPreformatted"/>
      </w:pPr>
      <w:r>
        <w:t>Show system uptime</w:t>
      </w:r>
    </w:p>
    <w:p w:rsidR="00D67B46" w:rsidRDefault="00D67B46">
      <w:pPr>
        <w:pStyle w:val="HTMLPreformatted"/>
      </w:pP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34748B">
            <w:pP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lastRenderedPageBreak/>
              <w:t>{{ test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6_</w:t>
            </w: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result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}}</w:t>
            </w:r>
          </w:p>
        </w:tc>
      </w:tr>
    </w:tbl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5479D4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{{ </w:t>
            </w:r>
            <w:r w:rsidR="0034748B">
              <w:rPr>
                <w:rFonts w:ascii="Arial" w:eastAsia="Times New Roman" w:hAnsi="Arial" w:cs="Arial"/>
                <w:bCs/>
                <w:color w:val="000000"/>
              </w:rPr>
              <w:t>test</w:t>
            </w:r>
            <w:r>
              <w:rPr>
                <w:rFonts w:ascii="Arial" w:eastAsia="Times New Roman" w:hAnsi="Arial" w:cs="Arial"/>
                <w:bCs/>
                <w:color w:val="000000"/>
              </w:rPr>
              <w:t>6_comment }}</w:t>
            </w:r>
          </w:p>
        </w:tc>
      </w:tr>
    </w:tbl>
    <w:p w:rsidR="00EA110F" w:rsidRDefault="006A38E9">
      <w:pPr>
        <w:pStyle w:val="Heading2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Test 7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Description</w:t>
      </w:r>
    </w:p>
    <w:p w:rsidR="00EA110F" w:rsidRDefault="006A38E9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show the current user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Commands To Execute</w:t>
      </w:r>
    </w:p>
    <w:p w:rsidR="00F6461D" w:rsidRPr="000F5C67" w:rsidRDefault="00F6461D" w:rsidP="00F6461D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All IOS, 12000,</w:t>
      </w:r>
      <w:r w:rsidR="00491859" w:rsidRPr="000F5C67">
        <w:rPr>
          <w:rFonts w:ascii="Arial" w:hAnsi="Arial" w:cs="Arial"/>
          <w:b/>
        </w:rPr>
        <w:t xml:space="preserve"> ISRs,</w:t>
      </w:r>
      <w:r w:rsidR="00C52B11" w:rsidRPr="000F5C67">
        <w:rPr>
          <w:rFonts w:ascii="Arial" w:hAnsi="Arial" w:cs="Arial"/>
          <w:b/>
        </w:rPr>
        <w:t xml:space="preserve"> Nexus</w:t>
      </w:r>
      <w:r w:rsidRPr="000F5C67">
        <w:rPr>
          <w:rFonts w:ascii="Arial" w:hAnsi="Arial" w:cs="Arial"/>
          <w:b/>
        </w:rPr>
        <w:t>:</w:t>
      </w:r>
    </w:p>
    <w:p w:rsidR="00EA110F" w:rsidRDefault="006A38E9">
      <w:pPr>
        <w:pStyle w:val="HTMLPreformatted"/>
      </w:pPr>
      <w:r>
        <w:t>show users</w:t>
      </w:r>
    </w:p>
    <w:p w:rsidR="00C52B11" w:rsidRDefault="00C52B11">
      <w:pPr>
        <w:pStyle w:val="HTMLPreformatted"/>
      </w:pPr>
    </w:p>
    <w:p w:rsidR="00C52B11" w:rsidRPr="000F5C67" w:rsidRDefault="00C52B11">
      <w:pPr>
        <w:pStyle w:val="HTMLPreformatted"/>
        <w:rPr>
          <w:rFonts w:ascii="Arial" w:hAnsi="Arial" w:cs="Arial"/>
          <w:b/>
        </w:rPr>
      </w:pPr>
      <w:r w:rsidRPr="000F5C67">
        <w:rPr>
          <w:rFonts w:ascii="Arial" w:hAnsi="Arial" w:cs="Arial"/>
          <w:b/>
        </w:rPr>
        <w:t>Juniper:</w:t>
      </w:r>
    </w:p>
    <w:p w:rsidR="00C52B11" w:rsidRDefault="00C52B11">
      <w:pPr>
        <w:pStyle w:val="HTMLPreformatted"/>
      </w:pPr>
      <w:r>
        <w:t>Show system users</w:t>
      </w:r>
    </w:p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34748B">
            <w:pP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{{ test7_result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}}</w:t>
            </w:r>
          </w:p>
        </w:tc>
      </w:tr>
    </w:tbl>
    <w:p w:rsidR="00EA110F" w:rsidRDefault="006A38E9">
      <w:pPr>
        <w:pStyle w:val="Heading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EA110F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5479D4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{{ test7_comment }}</w:t>
            </w:r>
          </w:p>
        </w:tc>
      </w:tr>
    </w:tbl>
    <w:p w:rsidR="00EA110F" w:rsidRDefault="00EA110F">
      <w:pPr>
        <w:rPr>
          <w:rFonts w:eastAsia="Times New Roman"/>
        </w:rPr>
      </w:pPr>
    </w:p>
    <w:p w:rsidR="00BD67A1" w:rsidRDefault="00BD67A1">
      <w:pPr>
        <w:rPr>
          <w:rFonts w:eastAsia="Times New Roman"/>
        </w:rPr>
      </w:pPr>
    </w:p>
    <w:p w:rsidR="00BD67A1" w:rsidRPr="00BD67A1" w:rsidRDefault="00BD67A1" w:rsidP="00BD67A1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BD67A1">
        <w:rPr>
          <w:rFonts w:ascii="Arial" w:eastAsia="Times New Roman" w:hAnsi="Arial" w:cs="Arial"/>
          <w:b/>
          <w:bCs/>
          <w:sz w:val="36"/>
          <w:szCs w:val="36"/>
          <w:u w:val="single"/>
        </w:rPr>
        <w:t>Test </w:t>
      </w:r>
      <w:r>
        <w:rPr>
          <w:rFonts w:ascii="Arial" w:eastAsia="Times New Roman" w:hAnsi="Arial" w:cs="Arial"/>
          <w:b/>
          <w:bCs/>
          <w:sz w:val="36"/>
          <w:szCs w:val="36"/>
          <w:u w:val="single"/>
        </w:rPr>
        <w:t>8</w:t>
      </w:r>
    </w:p>
    <w:p w:rsidR="00BD67A1" w:rsidRPr="00BD67A1" w:rsidRDefault="00BD67A1" w:rsidP="00BD67A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7A1">
        <w:rPr>
          <w:rFonts w:ascii="Arial" w:eastAsia="Times New Roman" w:hAnsi="Arial" w:cs="Arial"/>
          <w:b/>
          <w:bCs/>
          <w:sz w:val="27"/>
          <w:szCs w:val="27"/>
        </w:rPr>
        <w:t>Description</w:t>
      </w:r>
    </w:p>
    <w:p w:rsidR="00BD67A1" w:rsidRPr="000F5C67" w:rsidRDefault="00BD67A1" w:rsidP="00BD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sz w:val="20"/>
          <w:szCs w:val="20"/>
        </w:rPr>
      </w:pPr>
      <w:r w:rsidRPr="000F5C67">
        <w:rPr>
          <w:rFonts w:ascii="Arial" w:eastAsia="Times New Roman" w:hAnsi="Arial" w:cs="Arial"/>
          <w:b/>
          <w:sz w:val="20"/>
          <w:szCs w:val="20"/>
        </w:rPr>
        <w:t>all non-modular (3550/3560/3750):</w:t>
      </w:r>
    </w:p>
    <w:p w:rsidR="00BD67A1" w:rsidRPr="00BD67A1" w:rsidRDefault="00BD67A1" w:rsidP="00BD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BD67A1">
        <w:rPr>
          <w:rFonts w:ascii="Arial" w:eastAsia="Times New Roman" w:hAnsi="Arial" w:cs="Arial"/>
          <w:sz w:val="20"/>
          <w:szCs w:val="20"/>
        </w:rPr>
        <w:t xml:space="preserve">show environment details specific to </w:t>
      </w:r>
      <w:r>
        <w:rPr>
          <w:rFonts w:ascii="Arial" w:eastAsia="Times New Roman" w:hAnsi="Arial" w:cs="Arial"/>
          <w:sz w:val="20"/>
          <w:szCs w:val="20"/>
        </w:rPr>
        <w:t>all non-</w:t>
      </w:r>
      <w:r w:rsidRPr="00BD67A1">
        <w:rPr>
          <w:rFonts w:ascii="Arial" w:eastAsia="Times New Roman" w:hAnsi="Arial" w:cs="Arial"/>
          <w:sz w:val="20"/>
          <w:szCs w:val="20"/>
        </w:rPr>
        <w:t>modular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 w:rsidRPr="00BD67A1">
        <w:rPr>
          <w:rFonts w:ascii="Arial" w:eastAsia="Times New Roman" w:hAnsi="Arial" w:cs="Arial"/>
          <w:sz w:val="20"/>
          <w:szCs w:val="20"/>
        </w:rPr>
        <w:t>3550/3560/3750</w:t>
      </w:r>
      <w:r>
        <w:rPr>
          <w:rFonts w:ascii="Arial" w:eastAsia="Times New Roman" w:hAnsi="Arial" w:cs="Arial"/>
          <w:sz w:val="20"/>
          <w:szCs w:val="20"/>
        </w:rPr>
        <w:t>)</w:t>
      </w:r>
    </w:p>
    <w:p w:rsidR="00BD67A1" w:rsidRPr="00BD67A1" w:rsidRDefault="00BD67A1" w:rsidP="00BD67A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7A1">
        <w:rPr>
          <w:rFonts w:ascii="Arial" w:eastAsia="Times New Roman" w:hAnsi="Arial" w:cs="Arial"/>
          <w:b/>
          <w:bCs/>
          <w:sz w:val="27"/>
          <w:szCs w:val="27"/>
        </w:rPr>
        <w:t>Commands To Execute</w:t>
      </w:r>
    </w:p>
    <w:p w:rsidR="00BD67A1" w:rsidRPr="00BD67A1" w:rsidRDefault="00BD67A1" w:rsidP="00BD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67A1">
        <w:rPr>
          <w:rFonts w:ascii="Courier New" w:eastAsia="Times New Roman" w:hAnsi="Courier New" w:cs="Courier New"/>
          <w:sz w:val="20"/>
          <w:szCs w:val="20"/>
        </w:rPr>
        <w:t>show boot</w:t>
      </w:r>
    </w:p>
    <w:p w:rsidR="00BD67A1" w:rsidRPr="00BD67A1" w:rsidRDefault="00BD67A1" w:rsidP="00BD67A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7A1">
        <w:rPr>
          <w:rFonts w:ascii="Arial" w:eastAsia="Times New Roman" w:hAnsi="Arial" w:cs="Arial"/>
          <w:b/>
          <w:bCs/>
          <w:sz w:val="27"/>
          <w:szCs w:val="27"/>
        </w:rPr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BD67A1" w:rsidRPr="00BD67A1" w:rsidTr="00BD67A1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67A1" w:rsidRPr="00E0179D" w:rsidRDefault="0034748B" w:rsidP="00BD67A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{{ test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8_</w:t>
            </w: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result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}}</w:t>
            </w:r>
          </w:p>
        </w:tc>
      </w:tr>
    </w:tbl>
    <w:p w:rsidR="00BD67A1" w:rsidRPr="00BD67A1" w:rsidRDefault="00BD67A1" w:rsidP="00BD67A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7A1">
        <w:rPr>
          <w:rFonts w:ascii="Arial" w:eastAsia="Times New Roman" w:hAnsi="Arial" w:cs="Arial"/>
          <w:b/>
          <w:bCs/>
          <w:sz w:val="27"/>
          <w:szCs w:val="27"/>
        </w:rPr>
        <w:lastRenderedPageBreak/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BD67A1" w:rsidRPr="00BD67A1" w:rsidTr="00BD67A1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67A1" w:rsidRPr="00E0179D" w:rsidRDefault="0034748B" w:rsidP="00BD67A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{{ test</w:t>
            </w:r>
            <w:r w:rsidR="005479D4">
              <w:rPr>
                <w:rFonts w:ascii="Arial" w:eastAsia="Times New Roman" w:hAnsi="Arial" w:cs="Arial"/>
                <w:bCs/>
                <w:color w:val="000000"/>
              </w:rPr>
              <w:t>8_comment }}</w:t>
            </w:r>
          </w:p>
        </w:tc>
      </w:tr>
    </w:tbl>
    <w:p w:rsidR="00BD67A1" w:rsidRPr="00BD67A1" w:rsidRDefault="00BD67A1" w:rsidP="00BD67A1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BD67A1">
        <w:rPr>
          <w:rFonts w:ascii="Arial" w:eastAsia="Times New Roman" w:hAnsi="Arial" w:cs="Arial"/>
          <w:b/>
          <w:bCs/>
          <w:sz w:val="36"/>
          <w:szCs w:val="36"/>
          <w:u w:val="single"/>
        </w:rPr>
        <w:t>Test </w:t>
      </w:r>
      <w:r>
        <w:rPr>
          <w:rFonts w:ascii="Arial" w:eastAsia="Times New Roman" w:hAnsi="Arial" w:cs="Arial"/>
          <w:b/>
          <w:bCs/>
          <w:sz w:val="36"/>
          <w:szCs w:val="36"/>
          <w:u w:val="single"/>
        </w:rPr>
        <w:t>9</w:t>
      </w:r>
    </w:p>
    <w:p w:rsidR="00BD67A1" w:rsidRPr="00BD67A1" w:rsidRDefault="00BD67A1" w:rsidP="00BD67A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7A1">
        <w:rPr>
          <w:rFonts w:ascii="Arial" w:eastAsia="Times New Roman" w:hAnsi="Arial" w:cs="Arial"/>
          <w:b/>
          <w:bCs/>
          <w:sz w:val="27"/>
          <w:szCs w:val="27"/>
        </w:rPr>
        <w:t>Description</w:t>
      </w:r>
    </w:p>
    <w:p w:rsidR="00BD67A1" w:rsidRPr="00F42A3E" w:rsidRDefault="00BD67A1" w:rsidP="00BD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sz w:val="20"/>
          <w:szCs w:val="20"/>
        </w:rPr>
      </w:pPr>
      <w:r w:rsidRPr="00F42A3E">
        <w:rPr>
          <w:rFonts w:ascii="Arial" w:eastAsia="Times New Roman" w:hAnsi="Arial" w:cs="Arial"/>
          <w:b/>
          <w:sz w:val="20"/>
          <w:szCs w:val="20"/>
        </w:rPr>
        <w:t>all non-modular (3550/3560/3750):</w:t>
      </w:r>
    </w:p>
    <w:p w:rsidR="00BD67A1" w:rsidRDefault="00BD67A1" w:rsidP="00BD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sz w:val="20"/>
          <w:szCs w:val="20"/>
        </w:rPr>
      </w:pPr>
      <w:r w:rsidRPr="00BD67A1">
        <w:rPr>
          <w:rFonts w:ascii="Arial" w:eastAsia="Times New Roman" w:hAnsi="Arial" w:cs="Arial"/>
          <w:sz w:val="20"/>
          <w:szCs w:val="20"/>
        </w:rPr>
        <w:t>Show connected interfaces</w:t>
      </w:r>
    </w:p>
    <w:p w:rsidR="00BD67A1" w:rsidRPr="00BD67A1" w:rsidRDefault="00BD67A1" w:rsidP="00BD67A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7A1">
        <w:rPr>
          <w:rFonts w:ascii="Arial" w:eastAsia="Times New Roman" w:hAnsi="Arial" w:cs="Arial"/>
          <w:b/>
          <w:bCs/>
          <w:sz w:val="27"/>
          <w:szCs w:val="27"/>
        </w:rPr>
        <w:t>Commands To Execute</w:t>
      </w:r>
    </w:p>
    <w:p w:rsidR="00F42A3E" w:rsidRPr="00F42A3E" w:rsidRDefault="00F42A3E" w:rsidP="00F4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sz w:val="20"/>
          <w:szCs w:val="20"/>
        </w:rPr>
      </w:pPr>
      <w:r w:rsidRPr="00F42A3E">
        <w:rPr>
          <w:rFonts w:ascii="Arial" w:eastAsia="Times New Roman" w:hAnsi="Arial" w:cs="Arial"/>
          <w:b/>
          <w:sz w:val="20"/>
          <w:szCs w:val="20"/>
        </w:rPr>
        <w:t>all non-modular (3550/3560/3750):</w:t>
      </w:r>
    </w:p>
    <w:p w:rsidR="00BD67A1" w:rsidRDefault="00BD67A1" w:rsidP="00BD6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D67A1">
        <w:rPr>
          <w:rFonts w:ascii="Courier New" w:eastAsia="Times New Roman" w:hAnsi="Courier New" w:cs="Courier New"/>
          <w:sz w:val="20"/>
          <w:szCs w:val="20"/>
        </w:rPr>
        <w:t xml:space="preserve">show </w:t>
      </w:r>
      <w:proofErr w:type="spellStart"/>
      <w:r w:rsidRPr="00BD67A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D67A1">
        <w:rPr>
          <w:rFonts w:ascii="Courier New" w:eastAsia="Times New Roman" w:hAnsi="Courier New" w:cs="Courier New"/>
          <w:sz w:val="20"/>
          <w:szCs w:val="20"/>
        </w:rPr>
        <w:t xml:space="preserve"> status | </w:t>
      </w:r>
      <w:proofErr w:type="spellStart"/>
      <w:r w:rsidRPr="00BD67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D67A1">
        <w:rPr>
          <w:rFonts w:ascii="Courier New" w:eastAsia="Times New Roman" w:hAnsi="Courier New" w:cs="Courier New"/>
          <w:sz w:val="20"/>
          <w:szCs w:val="20"/>
        </w:rPr>
        <w:t xml:space="preserve"> connected</w:t>
      </w:r>
    </w:p>
    <w:p w:rsidR="00BD67A1" w:rsidRPr="00BD67A1" w:rsidRDefault="00BD67A1" w:rsidP="00BD67A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7A1">
        <w:rPr>
          <w:rFonts w:ascii="Arial" w:eastAsia="Times New Roman" w:hAnsi="Arial" w:cs="Arial"/>
          <w:b/>
          <w:bCs/>
          <w:sz w:val="27"/>
          <w:szCs w:val="27"/>
        </w:rPr>
        <w:t>Test output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BD67A1" w:rsidRPr="00BD67A1" w:rsidTr="00BD67A1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67A1" w:rsidRPr="00E0179D" w:rsidRDefault="0034748B" w:rsidP="00BD67A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{{ test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9_</w:t>
            </w:r>
            <w:r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>result</w:t>
            </w:r>
            <w:r w:rsidR="005479D4"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  <w:t xml:space="preserve"> }}</w:t>
            </w:r>
          </w:p>
        </w:tc>
      </w:tr>
    </w:tbl>
    <w:p w:rsidR="00BD67A1" w:rsidRPr="00BD67A1" w:rsidRDefault="00BD67A1" w:rsidP="00BD67A1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BD67A1">
        <w:rPr>
          <w:rFonts w:ascii="Arial" w:eastAsia="Times New Roman" w:hAnsi="Arial" w:cs="Arial"/>
          <w:b/>
          <w:bCs/>
          <w:sz w:val="27"/>
          <w:szCs w:val="27"/>
        </w:rPr>
        <w:t>Test Comments</w:t>
      </w:r>
    </w:p>
    <w:tbl>
      <w:tblPr>
        <w:tblW w:w="0" w:type="auto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0"/>
      </w:tblGrid>
      <w:tr w:rsidR="00BD67A1" w:rsidRPr="00BD67A1" w:rsidTr="00BD67A1">
        <w:trPr>
          <w:tblCellSpacing w:w="15" w:type="dxa"/>
        </w:trPr>
        <w:tc>
          <w:tcPr>
            <w:tcW w:w="10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D67A1" w:rsidRPr="00E0179D" w:rsidRDefault="0034748B" w:rsidP="00BD67A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{{ test</w:t>
            </w:r>
            <w:r w:rsidR="005479D4">
              <w:rPr>
                <w:rFonts w:ascii="Arial" w:eastAsia="Times New Roman" w:hAnsi="Arial" w:cs="Arial"/>
                <w:bCs/>
                <w:color w:val="000000"/>
              </w:rPr>
              <w:t>9_comment }}</w:t>
            </w:r>
          </w:p>
        </w:tc>
      </w:tr>
    </w:tbl>
    <w:p w:rsidR="00D67B46" w:rsidRDefault="00D67B46" w:rsidP="005479D4">
      <w:pPr>
        <w:spacing w:before="100" w:beforeAutospacing="1" w:after="100" w:afterAutospacing="1"/>
        <w:outlineLvl w:val="1"/>
        <w:rPr>
          <w:rFonts w:eastAsia="Times New Roman"/>
        </w:rPr>
      </w:pPr>
    </w:p>
    <w:sectPr w:rsidR="00D67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68"/>
    <w:rsid w:val="00005E15"/>
    <w:rsid w:val="000F5C67"/>
    <w:rsid w:val="00235C81"/>
    <w:rsid w:val="002A4BFA"/>
    <w:rsid w:val="0034748B"/>
    <w:rsid w:val="0036344C"/>
    <w:rsid w:val="00487D63"/>
    <w:rsid w:val="00491859"/>
    <w:rsid w:val="00517B81"/>
    <w:rsid w:val="005479D4"/>
    <w:rsid w:val="006A38E9"/>
    <w:rsid w:val="007C1868"/>
    <w:rsid w:val="008D3FBA"/>
    <w:rsid w:val="008D5FFA"/>
    <w:rsid w:val="009B744B"/>
    <w:rsid w:val="00BA3077"/>
    <w:rsid w:val="00BB5E71"/>
    <w:rsid w:val="00BD67A1"/>
    <w:rsid w:val="00C52B11"/>
    <w:rsid w:val="00D67B46"/>
    <w:rsid w:val="00D92491"/>
    <w:rsid w:val="00E0179D"/>
    <w:rsid w:val="00E062E2"/>
    <w:rsid w:val="00E21960"/>
    <w:rsid w:val="00E255D8"/>
    <w:rsid w:val="00EA110F"/>
    <w:rsid w:val="00EC3D5B"/>
    <w:rsid w:val="00F1231D"/>
    <w:rsid w:val="00F42A3E"/>
    <w:rsid w:val="00F6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80A365"/>
  <w15:docId w15:val="{3E0C57DA-3B93-4327-8AF0-E27B229F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839s\Documents\AT&amp;T%20Projects\171\6880\test-scripts\base\Test.Env.Details_a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Test.Env.Details_all.dotx</Template>
  <TotalTime>15</TotalTime>
  <Pages>5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&gt;AT&amp;T: Cert Script Test.Env.Details_all.IOS_all_MJF_7.1.0_auto</vt:lpstr>
    </vt:vector>
  </TitlesOfParts>
  <Company>AT&amp;T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&gt;AT&amp;T: Cert Script Test.Env.Details_all.IOS_all_MJF_7.1.0_auto</dc:title>
  <dc:creator>Brady Lamprecht</dc:creator>
  <cp:keywords>Base Tests, IOS, auto</cp:keywords>
  <cp:lastModifiedBy>LAMPRECHT, BRADY</cp:lastModifiedBy>
  <cp:revision>12</cp:revision>
  <dcterms:created xsi:type="dcterms:W3CDTF">2017-02-06T17:52:00Z</dcterms:created>
  <dcterms:modified xsi:type="dcterms:W3CDTF">2017-02-07T00:43:00Z</dcterms:modified>
</cp:coreProperties>
</file>