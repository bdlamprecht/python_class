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0F" w:rsidRDefault="005479D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{{ </w:t>
      </w:r>
      <w:proofErr w:type="spellStart"/>
      <w:r>
        <w:rPr>
          <w:rFonts w:ascii="Arial" w:eastAsia="Times New Roman" w:hAnsi="Arial" w:cs="Arial"/>
        </w:rPr>
        <w:t>test_name</w:t>
      </w:r>
      <w:proofErr w:type="spellEnd"/>
      <w:r>
        <w:rPr>
          <w:rFonts w:ascii="Arial" w:eastAsia="Times New Roman" w:hAnsi="Arial" w:cs="Arial"/>
        </w:rPr>
        <w:t xml:space="preserve"> }}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6534"/>
      </w:tblGrid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tester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Date of Test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date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Describe the DUT and DUT environment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7B46" w:rsidRDefault="00D67B46">
            <w:pPr>
              <w:rPr>
                <w:rFonts w:ascii="Arial" w:eastAsia="Times New Roman" w:hAnsi="Arial" w:cs="Arial"/>
              </w:rPr>
            </w:pP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1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D67B46" w:rsidRDefault="008D3FB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Record inventory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BD67A1" w:rsidRPr="000F5C67" w:rsidRDefault="00BD67A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C52B11" w:rsidRPr="000F5C67">
        <w:rPr>
          <w:rFonts w:ascii="Arial" w:hAnsi="Arial" w:cs="Arial"/>
          <w:b/>
        </w:rPr>
        <w:t>ISRs,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D67B46" w:rsidRDefault="00EC3D5B">
      <w:pPr>
        <w:pStyle w:val="HTMLPreformatted"/>
      </w:pPr>
      <w:r>
        <w:t>s</w:t>
      </w:r>
      <w:r w:rsidR="00C52B11">
        <w:t>how chassis module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5FF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{{ </w:t>
            </w:r>
            <w:r w:rsidR="00D92491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test1_result</w:t>
            </w:r>
            <w:r w:rsidR="00005E15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1_</w:t>
            </w:r>
            <w:r w:rsidR="00E062E2">
              <w:rPr>
                <w:rFonts w:ascii="Arial" w:eastAsia="Times New Roman" w:hAnsi="Arial" w:cs="Arial"/>
                <w:bCs/>
                <w:color w:val="000000"/>
              </w:rPr>
              <w:t>comment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 xml:space="preserve">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2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environment details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env</w:t>
      </w:r>
      <w:proofErr w:type="spellEnd"/>
      <w:r w:rsidR="00C52B11">
        <w:t xml:space="preserve"> or show environment (all)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chassis environment</w:t>
      </w:r>
    </w:p>
    <w:p w:rsidR="00D67B46" w:rsidRDefault="00D67B46">
      <w:pPr>
        <w:pStyle w:val="HTMLPreformatted"/>
      </w:pPr>
    </w:p>
    <w:p w:rsidR="00D67B46" w:rsidRPr="000F5C67" w:rsidRDefault="00D67B46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lastRenderedPageBreak/>
        <w:t>Nortel:</w:t>
      </w:r>
    </w:p>
    <w:p w:rsidR="00D67B46" w:rsidRDefault="00D67B46">
      <w:pPr>
        <w:pStyle w:val="HTMLPreformatted"/>
      </w:pPr>
      <w:r w:rsidRPr="00D67B46">
        <w:t>/</w:t>
      </w:r>
      <w:proofErr w:type="spellStart"/>
      <w:r w:rsidRPr="00D67B46">
        <w:t>i</w:t>
      </w:r>
      <w:proofErr w:type="spellEnd"/>
      <w:r w:rsidRPr="00D67B46">
        <w:t>/sys/chassis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test2_</w:t>
            </w:r>
            <w:r w:rsidR="008D3FB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test2_comment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3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system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Pr="000F5C67">
        <w:rPr>
          <w:rFonts w:ascii="Arial" w:hAnsi="Arial" w:cs="Arial"/>
          <w:b/>
        </w:rPr>
        <w:t xml:space="preserve"> </w:t>
      </w:r>
      <w:r w:rsidR="00C52B11" w:rsidRPr="000F5C67">
        <w:rPr>
          <w:rFonts w:ascii="Arial" w:hAnsi="Arial" w:cs="Arial"/>
          <w:b/>
        </w:rPr>
        <w:t>Juniper,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3_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3_comment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4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DUT connected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 xml:space="preserve">All IOS, 12000, </w:t>
      </w:r>
      <w:r w:rsidR="00491859" w:rsidRPr="000F5C67">
        <w:rPr>
          <w:rFonts w:ascii="Arial" w:hAnsi="Arial" w:cs="Arial"/>
          <w:b/>
        </w:rPr>
        <w:t>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cdp</w:t>
      </w:r>
      <w:proofErr w:type="spellEnd"/>
      <w:r>
        <w:t xml:space="preserve"> neighbors detail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{{ </w:t>
            </w:r>
            <w:r w:rsidR="0034748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test4_result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4_comment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5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running configuration of the DUT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491859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 ISRs,</w:t>
      </w:r>
      <w:r w:rsidR="00C52B11" w:rsidRPr="000F5C67">
        <w:rPr>
          <w:rFonts w:ascii="Arial" w:hAnsi="Arial" w:cs="Arial"/>
          <w:b/>
        </w:rPr>
        <w:t xml:space="preserve"> Nexus</w:t>
      </w:r>
      <w:r w:rsidR="00F6461D"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run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configuration</w:t>
      </w:r>
    </w:p>
    <w:p w:rsidR="00D67B46" w:rsidRDefault="00D67B46">
      <w:pPr>
        <w:pStyle w:val="HTMLPreformatted"/>
      </w:pPr>
    </w:p>
    <w:p w:rsidR="00D67B46" w:rsidRPr="000F5C67" w:rsidRDefault="00D67B46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Nortel:</w:t>
      </w:r>
    </w:p>
    <w:p w:rsidR="00D67B46" w:rsidRDefault="00D67B46">
      <w:pPr>
        <w:pStyle w:val="HTMLPreformatted"/>
      </w:pPr>
      <w:r>
        <w:t>/c/dump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test5_result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5_comment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6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time at which this testing began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</w:t>
      </w:r>
      <w:r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clock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lastRenderedPageBreak/>
        <w:t>Show system uptime</w:t>
      </w:r>
    </w:p>
    <w:p w:rsidR="00D67B46" w:rsidRDefault="00D67B46">
      <w:pPr>
        <w:pStyle w:val="HTMLPreformatted"/>
      </w:pPr>
    </w:p>
    <w:p w:rsidR="00D67B46" w:rsidRPr="000F5C67" w:rsidRDefault="00D67B46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Nortel:</w:t>
      </w:r>
    </w:p>
    <w:p w:rsidR="00D67B46" w:rsidRDefault="00D67B46">
      <w:pPr>
        <w:pStyle w:val="HTMLPreformatted"/>
      </w:pPr>
      <w:r>
        <w:t>/</w:t>
      </w:r>
      <w:proofErr w:type="spellStart"/>
      <w:r>
        <w:t>i</w:t>
      </w:r>
      <w:proofErr w:type="spellEnd"/>
      <w:r>
        <w:t>/sys/time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6_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{{ </w:t>
            </w:r>
            <w:r w:rsidR="0034748B">
              <w:rPr>
                <w:rFonts w:ascii="Arial" w:eastAsia="Times New Roman" w:hAnsi="Arial" w:cs="Arial"/>
                <w:bCs/>
                <w:color w:val="000000"/>
              </w:rPr>
              <w:t>test</w:t>
            </w:r>
            <w:r>
              <w:rPr>
                <w:rFonts w:ascii="Arial" w:eastAsia="Times New Roman" w:hAnsi="Arial" w:cs="Arial"/>
                <w:bCs/>
                <w:color w:val="000000"/>
              </w:rPr>
              <w:t>6_comment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7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current user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users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system users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test7_result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test7_comment }}</w:t>
            </w:r>
          </w:p>
        </w:tc>
      </w:tr>
    </w:tbl>
    <w:p w:rsidR="00EA110F" w:rsidRDefault="00EA110F">
      <w:pPr>
        <w:rPr>
          <w:rFonts w:eastAsia="Times New Roman"/>
        </w:rPr>
      </w:pPr>
    </w:p>
    <w:p w:rsidR="00BD67A1" w:rsidRDefault="00BD67A1">
      <w:pPr>
        <w:rPr>
          <w:rFonts w:eastAsia="Times New Roman"/>
        </w:rPr>
      </w:pPr>
    </w:p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8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0F5C67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0F5C67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 xml:space="preserve">show environment details specific to </w:t>
      </w:r>
      <w:r>
        <w:rPr>
          <w:rFonts w:ascii="Arial" w:eastAsia="Times New Roman" w:hAnsi="Arial" w:cs="Arial"/>
          <w:sz w:val="20"/>
          <w:szCs w:val="20"/>
        </w:rPr>
        <w:t>all non-</w:t>
      </w:r>
      <w:r w:rsidRPr="00BD67A1">
        <w:rPr>
          <w:rFonts w:ascii="Arial" w:eastAsia="Times New Roman" w:hAnsi="Arial" w:cs="Arial"/>
          <w:sz w:val="20"/>
          <w:szCs w:val="20"/>
        </w:rPr>
        <w:t>modular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BD67A1">
        <w:rPr>
          <w:rFonts w:ascii="Arial" w:eastAsia="Times New Roman" w:hAnsi="Arial" w:cs="Arial"/>
          <w:sz w:val="20"/>
          <w:szCs w:val="20"/>
        </w:rPr>
        <w:t>3550/3560/3750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lastRenderedPageBreak/>
        <w:t>Commands To Execute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>show boot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8_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8_comment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9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F42A3E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>Show connected interfaces</w:t>
      </w:r>
    </w:p>
    <w:p w:rsidR="00F42A3E" w:rsidRDefault="00F42A3E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</w:p>
    <w:p w:rsidR="00F42A3E" w:rsidRDefault="00F42A3E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Nortel:</w:t>
      </w:r>
    </w:p>
    <w:p w:rsidR="00F42A3E" w:rsidRPr="00D67B46" w:rsidRDefault="00F42A3E" w:rsidP="00F4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D67B46">
        <w:rPr>
          <w:rFonts w:ascii="Arial" w:eastAsia="Times New Roman" w:hAnsi="Arial" w:cs="Arial"/>
          <w:sz w:val="20"/>
          <w:szCs w:val="20"/>
        </w:rPr>
        <w:t>Record link status</w:t>
      </w:r>
    </w:p>
    <w:p w:rsidR="00F42A3E" w:rsidRPr="00F42A3E" w:rsidRDefault="00F42A3E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Commands To Execute</w:t>
      </w:r>
    </w:p>
    <w:p w:rsidR="00F42A3E" w:rsidRPr="00F42A3E" w:rsidRDefault="00F42A3E" w:rsidP="00F4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status |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connected</w:t>
      </w:r>
    </w:p>
    <w:p w:rsidR="00F42A3E" w:rsidRDefault="00F42A3E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42A3E" w:rsidRDefault="00F42A3E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Nortel:</w:t>
      </w:r>
    </w:p>
    <w:p w:rsidR="00F42A3E" w:rsidRPr="00D67B46" w:rsidRDefault="00F42A3E" w:rsidP="00F4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67B4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67B4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67B46">
        <w:rPr>
          <w:rFonts w:ascii="Courier New" w:eastAsia="Times New Roman" w:hAnsi="Courier New" w:cs="Courier New"/>
          <w:sz w:val="20"/>
          <w:szCs w:val="20"/>
        </w:rPr>
        <w:t>/link</w:t>
      </w:r>
    </w:p>
    <w:p w:rsidR="00F42A3E" w:rsidRPr="00F42A3E" w:rsidRDefault="00F42A3E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9_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bookmarkStart w:id="0" w:name="_GoBack"/>
            <w:bookmarkEnd w:id="0"/>
            <w:r w:rsidR="005479D4">
              <w:rPr>
                <w:rFonts w:ascii="Arial" w:eastAsia="Times New Roman" w:hAnsi="Arial" w:cs="Arial"/>
                <w:bCs/>
                <w:color w:val="000000"/>
              </w:rPr>
              <w:t>9_comment }}</w:t>
            </w:r>
          </w:p>
        </w:tc>
      </w:tr>
    </w:tbl>
    <w:p w:rsidR="00D67B46" w:rsidRDefault="00D67B46" w:rsidP="005479D4">
      <w:pPr>
        <w:spacing w:before="100" w:beforeAutospacing="1" w:after="100" w:afterAutospacing="1"/>
        <w:outlineLvl w:val="1"/>
        <w:rPr>
          <w:rFonts w:eastAsia="Times New Roman"/>
        </w:rPr>
      </w:pPr>
    </w:p>
    <w:sectPr w:rsidR="00D6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2A4BFA"/>
    <w:rsid w:val="0034748B"/>
    <w:rsid w:val="0036344C"/>
    <w:rsid w:val="00487D63"/>
    <w:rsid w:val="00491859"/>
    <w:rsid w:val="00517B81"/>
    <w:rsid w:val="005479D4"/>
    <w:rsid w:val="006A38E9"/>
    <w:rsid w:val="007C1868"/>
    <w:rsid w:val="008D3FBA"/>
    <w:rsid w:val="008D5FFA"/>
    <w:rsid w:val="009B744B"/>
    <w:rsid w:val="00BB5E71"/>
    <w:rsid w:val="00BD67A1"/>
    <w:rsid w:val="00C52B11"/>
    <w:rsid w:val="00D67B46"/>
    <w:rsid w:val="00D92491"/>
    <w:rsid w:val="00E0179D"/>
    <w:rsid w:val="00E062E2"/>
    <w:rsid w:val="00E21960"/>
    <w:rsid w:val="00EA110F"/>
    <w:rsid w:val="00EC3D5B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5A7B"/>
  <w15:docId w15:val="{3E0C57DA-3B93-4327-8AF0-E27B229F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839s\Documents\AT&amp;T%20Projects\171\6880\test-scripts\base\Test.Env.Details_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Test.Env.Details_all.dotx</Template>
  <TotalTime>14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&gt;AT&amp;T: Cert Script Test.Env.Details_all.IOS_all_MJF_7.1.0_auto</vt:lpstr>
    </vt:vector>
  </TitlesOfParts>
  <Company>AT&amp;T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&gt;AT&amp;T: Cert Script Test.Env.Details_all.IOS_all_MJF_7.1.0_auto</dc:title>
  <dc:creator>Brady Lamprecht</dc:creator>
  <cp:keywords>Base Tests, IOS, auto</cp:keywords>
  <cp:lastModifiedBy>LAMPRECHT, BRADY</cp:lastModifiedBy>
  <cp:revision>9</cp:revision>
  <dcterms:created xsi:type="dcterms:W3CDTF">2017-02-06T17:52:00Z</dcterms:created>
  <dcterms:modified xsi:type="dcterms:W3CDTF">2017-02-06T18:16:00Z</dcterms:modified>
</cp:coreProperties>
</file>